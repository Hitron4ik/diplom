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>WITH SUBSCRIBE_NEW as (</w:t>
      </w:r>
    </w:p>
    <w:p w:rsid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SELECT COMPANY_NAME, COUNT(SUB_ID) as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count_of_subscribers</w:t>
      </w:r>
      <w:proofErr w:type="spellEnd"/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>FROM SUBSCRIBER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>WHERE SUBSCRIBER.PP_TYPE_ID = “Voice” AND SUBSCRIBER.STATUS = 1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>GROUP BY 1)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SELECT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t_2.DATE_ACT as DATE_ACT,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t_2.SUB_ID as SUB_ID,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>t_2.PP_NAM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E as PP_NAME,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>t_2.SERVICE_NAME,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>t_2.COMPNAY_NAME,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SUBSCRIBE_NEW,count_of_subscribers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as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count_of_subscribers</w:t>
      </w:r>
      <w:proofErr w:type="spellEnd"/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>FROM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>(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SELECT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</w:t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 </w:t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t_1.DATE_ACT as DATE_ACT,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 </w:t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t_1.SUB_ID as SUB_ID,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</w:t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 </w:t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t_1.PP_NAME as PP_NAME,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 </w:t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t_1.SERVICE_NAME,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</w:t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  <w:t>SUBSC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RIBER.COMPANY_NAME as COMPANY_NAME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FROM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>(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SELECT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c.sub_id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as SUB_ID,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c.DATE_ACT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c.PP_NAME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d.SERVICE_NAME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d.SERVICE_START_DATE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FROM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>(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SELECT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a.DATE_ACT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as DATE_ACT,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a.SUB_ID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as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sub_id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a.CUSTOMER_TYPE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a.REACTIVATION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b.PP_NAME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as PP_NAME,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b.PP_END_DATE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FROM GROSS as a JOIN TARIFF as b ON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a.SUB_ID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b.SUB_ID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WHERE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a.CUSTOMER_TYPE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”Business”  AND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a.REACTIVATION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0 AND (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b.PP_NAME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”</w:t>
      </w:r>
      <w:r w:rsidRPr="000E3117">
        <w:rPr>
          <w:rFonts w:ascii="Arial" w:hAnsi="Arial" w:cs="Arial"/>
          <w:sz w:val="16"/>
          <w:szCs w:val="16"/>
        </w:rPr>
        <w:t>Бизнес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- </w:t>
      </w:r>
      <w:r w:rsidRPr="000E3117">
        <w:rPr>
          <w:rFonts w:ascii="Arial" w:hAnsi="Arial" w:cs="Arial"/>
          <w:sz w:val="16"/>
          <w:szCs w:val="16"/>
        </w:rPr>
        <w:t>план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” OR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b.PP_NAME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”</w:t>
      </w:r>
      <w:r w:rsidRPr="000E3117">
        <w:rPr>
          <w:rFonts w:ascii="Arial" w:hAnsi="Arial" w:cs="Arial"/>
          <w:sz w:val="16"/>
          <w:szCs w:val="16"/>
        </w:rPr>
        <w:t>Бизнес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- </w:t>
      </w:r>
      <w:r w:rsidRPr="000E3117">
        <w:rPr>
          <w:rFonts w:ascii="Arial" w:hAnsi="Arial" w:cs="Arial"/>
          <w:sz w:val="16"/>
          <w:szCs w:val="16"/>
        </w:rPr>
        <w:t>план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1.0”  OR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b.PP_NAME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”</w:t>
      </w:r>
      <w:r w:rsidRPr="000E3117">
        <w:rPr>
          <w:rFonts w:ascii="Arial" w:hAnsi="Arial" w:cs="Arial"/>
          <w:sz w:val="16"/>
          <w:szCs w:val="16"/>
        </w:rPr>
        <w:t>Бизнес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- </w:t>
      </w:r>
      <w:r w:rsidRPr="000E3117">
        <w:rPr>
          <w:rFonts w:ascii="Arial" w:hAnsi="Arial" w:cs="Arial"/>
          <w:sz w:val="16"/>
          <w:szCs w:val="16"/>
        </w:rPr>
        <w:t>план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2.0”  OR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b.PP_NAME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”</w:t>
      </w:r>
      <w:r w:rsidRPr="000E3117">
        <w:rPr>
          <w:rFonts w:ascii="Arial" w:hAnsi="Arial" w:cs="Arial"/>
          <w:sz w:val="16"/>
          <w:szCs w:val="16"/>
        </w:rPr>
        <w:t>Бизнес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- </w:t>
      </w:r>
      <w:r w:rsidRPr="000E3117">
        <w:rPr>
          <w:rFonts w:ascii="Arial" w:hAnsi="Arial" w:cs="Arial"/>
          <w:sz w:val="16"/>
          <w:szCs w:val="16"/>
        </w:rPr>
        <w:t>план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3.0”  OR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b.PP_NAME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”</w:t>
      </w:r>
      <w:r w:rsidRPr="000E3117">
        <w:rPr>
          <w:rFonts w:ascii="Arial" w:hAnsi="Arial" w:cs="Arial"/>
          <w:sz w:val="16"/>
          <w:szCs w:val="16"/>
        </w:rPr>
        <w:t>Бизнес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- </w:t>
      </w:r>
      <w:r w:rsidRPr="000E3117">
        <w:rPr>
          <w:rFonts w:ascii="Arial" w:hAnsi="Arial" w:cs="Arial"/>
          <w:sz w:val="16"/>
          <w:szCs w:val="16"/>
        </w:rPr>
        <w:t>план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4.0”)  AND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b.PP_END_DATE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= “2999 - 01 - 01 00 : 00 : 00”</w:t>
      </w:r>
      <w:r w:rsidRPr="000E3117">
        <w:rPr>
          <w:rFonts w:ascii="Arial" w:hAnsi="Arial" w:cs="Arial"/>
          <w:sz w:val="16"/>
          <w:szCs w:val="16"/>
          <w:lang w:val="en-US"/>
        </w:rPr>
        <w:t>)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 xml:space="preserve">as c JOIN SERVICE as d ON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c.sub_id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d.SUB_ID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 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>WHERE (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d.SERVICE_NAME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”</w:t>
      </w:r>
      <w:proofErr w:type="spellStart"/>
      <w:r w:rsidRPr="000E3117">
        <w:rPr>
          <w:rFonts w:ascii="Arial" w:hAnsi="Arial" w:cs="Arial"/>
          <w:sz w:val="16"/>
          <w:szCs w:val="16"/>
        </w:rPr>
        <w:t>Безлимитный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  <w:r w:rsidRPr="000E3117">
        <w:rPr>
          <w:rFonts w:ascii="Arial" w:hAnsi="Arial" w:cs="Arial"/>
          <w:sz w:val="16"/>
          <w:szCs w:val="16"/>
        </w:rPr>
        <w:t>интернет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512”  OR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d.SERVICE_NAME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”</w:t>
      </w:r>
      <w:proofErr w:type="spellStart"/>
      <w:r w:rsidRPr="000E3117">
        <w:rPr>
          <w:rFonts w:ascii="Arial" w:hAnsi="Arial" w:cs="Arial"/>
          <w:sz w:val="16"/>
          <w:szCs w:val="16"/>
        </w:rPr>
        <w:t>Безлимитный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  <w:r w:rsidRPr="000E3117">
        <w:rPr>
          <w:rFonts w:ascii="Arial" w:hAnsi="Arial" w:cs="Arial"/>
          <w:sz w:val="16"/>
          <w:szCs w:val="16"/>
        </w:rPr>
        <w:t>интернет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1”  OR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d.SERVICE_NAME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”</w:t>
      </w:r>
      <w:proofErr w:type="spellStart"/>
      <w:r w:rsidRPr="000E3117">
        <w:rPr>
          <w:rFonts w:ascii="Arial" w:hAnsi="Arial" w:cs="Arial"/>
          <w:sz w:val="16"/>
          <w:szCs w:val="16"/>
        </w:rPr>
        <w:t>Безлимитный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</w:t>
      </w:r>
      <w:r w:rsidRPr="000E3117">
        <w:rPr>
          <w:rFonts w:ascii="Arial" w:hAnsi="Arial" w:cs="Arial"/>
          <w:sz w:val="16"/>
          <w:szCs w:val="16"/>
        </w:rPr>
        <w:t>интернет</w:t>
      </w:r>
      <w:r w:rsidRPr="000E3117">
        <w:rPr>
          <w:rFonts w:ascii="Arial" w:hAnsi="Arial" w:cs="Arial"/>
          <w:sz w:val="16"/>
          <w:szCs w:val="16"/>
          <w:lang w:val="en-US"/>
        </w:rPr>
        <w:t xml:space="preserve"> 2”)  AND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c.DATE_ACT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d.SERVICE_START_DATE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 AND </w:t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0E3117">
        <w:rPr>
          <w:rFonts w:ascii="Arial" w:hAnsi="Arial" w:cs="Arial"/>
          <w:sz w:val="16"/>
          <w:szCs w:val="16"/>
          <w:lang w:val="en-US"/>
        </w:rPr>
        <w:t>d.SERVICE_STOP_DATE</w:t>
      </w:r>
      <w:proofErr w:type="spellEnd"/>
      <w:r w:rsidRPr="000E3117">
        <w:rPr>
          <w:rFonts w:ascii="Arial" w:hAnsi="Arial" w:cs="Arial"/>
          <w:sz w:val="16"/>
          <w:szCs w:val="16"/>
          <w:lang w:val="en-US"/>
        </w:rPr>
        <w:t xml:space="preserve"> = “2999 - 01 - 01 00 : 00 : 00”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</w:r>
      <w:r w:rsidRPr="000E3117">
        <w:rPr>
          <w:rFonts w:ascii="Arial" w:hAnsi="Arial" w:cs="Arial"/>
          <w:sz w:val="16"/>
          <w:szCs w:val="16"/>
          <w:lang w:val="en-US"/>
        </w:rPr>
        <w:tab/>
        <w:t>)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>as t_1 JOIN SUBSCRIBER ON t_1.SUB_ID = SUBSCRIBER.SUB_ID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>WHERE SUBSCRIBER.PP_TYPE_ID = “Voice”  AND SUBSCRIBER.STATUS = 1 AND SUBSCRIBER.MONTH = ”</w:t>
      </w:r>
      <w:r w:rsidRPr="000E3117">
        <w:rPr>
          <w:rFonts w:ascii="Arial" w:hAnsi="Arial" w:cs="Arial"/>
          <w:sz w:val="16"/>
          <w:szCs w:val="16"/>
          <w:lang w:val="en-US"/>
        </w:rPr>
        <w:t>2020 - 12 - 01”</w:t>
      </w: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ab/>
        <w:t>)</w:t>
      </w:r>
      <w:bookmarkStart w:id="0" w:name="_GoBack"/>
      <w:bookmarkEnd w:id="0"/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0000" w:rsidRPr="000E3117" w:rsidRDefault="000E311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0E3117">
        <w:rPr>
          <w:rFonts w:ascii="Arial" w:hAnsi="Arial" w:cs="Arial"/>
          <w:sz w:val="16"/>
          <w:szCs w:val="16"/>
          <w:lang w:val="en-US"/>
        </w:rPr>
        <w:t xml:space="preserve">as </w:t>
      </w:r>
      <w:r w:rsidRPr="000E3117">
        <w:rPr>
          <w:rFonts w:ascii="Arial" w:hAnsi="Arial" w:cs="Arial"/>
          <w:sz w:val="16"/>
          <w:szCs w:val="16"/>
          <w:lang w:val="en-US"/>
        </w:rPr>
        <w:t>t_2 LEFT JOIN SUBSCRIBE_NEW on t_2.COMPANY_NAME = SUBSCRIBE_NEW.COMPANY_NAME</w:t>
      </w:r>
    </w:p>
    <w:sectPr w:rsidR="00000000" w:rsidRPr="000E3117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117"/>
    <w:rsid w:val="000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A3A395FF-3198-448B-8F3A-656B6B3C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569C37A2</Template>
  <TotalTime>0</TotalTime>
  <Pages>1</Pages>
  <Words>274</Words>
  <Characters>1563</Characters>
  <Application>Microsoft Office Word</Application>
  <DocSecurity>4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Хитрик Илья</dc:creator>
  <cp:keywords/>
  <dc:description/>
  <cp:lastModifiedBy>Хитрик Илья</cp:lastModifiedBy>
  <cp:revision>2</cp:revision>
  <dcterms:created xsi:type="dcterms:W3CDTF">2023-06-08T13:12:00Z</dcterms:created>
  <dcterms:modified xsi:type="dcterms:W3CDTF">2023-06-08T13:12:00Z</dcterms:modified>
</cp:coreProperties>
</file>